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9B3F" w14:textId="441B5254" w:rsidR="00356D2D" w:rsidRDefault="00240CCE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6EADFAC" wp14:editId="71D948CD">
                <wp:simplePos x="0" y="0"/>
                <wp:positionH relativeFrom="column">
                  <wp:posOffset>-1193800</wp:posOffset>
                </wp:positionH>
                <wp:positionV relativeFrom="paragraph">
                  <wp:posOffset>-990600</wp:posOffset>
                </wp:positionV>
                <wp:extent cx="7767320" cy="10805795"/>
                <wp:effectExtent l="0" t="0" r="508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320" cy="1080579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7DA4" id="矩形 7" o:spid="_x0000_s1026" style="position:absolute;left:0;text-align:left;margin-left:-94pt;margin-top:-78pt;width:611.6pt;height:850.8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" fillcolor="#f5f6fb" stroked="f" strokeweight="2pt"/>
            </w:pict>
          </mc:Fallback>
        </mc:AlternateContent>
      </w:r>
      <w:r w:rsidR="00514F9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3B2B085" wp14:editId="5A01F852">
                <wp:simplePos x="0" y="0"/>
                <wp:positionH relativeFrom="column">
                  <wp:posOffset>-685800</wp:posOffset>
                </wp:positionH>
                <wp:positionV relativeFrom="paragraph">
                  <wp:posOffset>8229600</wp:posOffset>
                </wp:positionV>
                <wp:extent cx="6571615" cy="295275"/>
                <wp:effectExtent l="19050" t="19050" r="19685" b="285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5275"/>
                          <a:chOff x="1000" y="3618"/>
                          <a:chExt cx="10349" cy="465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7" cy="465"/>
                            <a:chOff x="1000" y="3618"/>
                            <a:chExt cx="1967" cy="465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285" y="3618"/>
                              <a:ext cx="1643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2E6ED50" w14:textId="77777777" w:rsidR="00356D2D" w:rsidRDefault="00000000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B2B085" id="组合 35" o:spid="_x0000_s1026" style="position:absolute;left:0;text-align:left;margin-left:-54pt;margin-top:9in;width:517.45pt;height:23.25pt;z-index:251654144" coordorigin="1000,3618" coordsize="10349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">
                <v:line id="直接连接符 4" o:spid="_x0000_s1027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" strokecolor="#d8d8d8 [2732]" strokeweight="1.5pt">
                  <v:stroke joinstyle="miter"/>
                </v:line>
                <v:group id="组合 6" o:spid="_x0000_s1028" style="position:absolute;left:1000;top:3618;width:1967;height:465" coordorigin="1000,3618" coordsize="196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矩形 17" o:spid="_x0000_s1029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" fillcolor="#607a9d" strokecolor="#f5f6fb" strokeweight="3pt"/>
                  <v:rect id="矩形 27" o:spid="_x0000_s1030" style="position:absolute;left:1285;top:3618;width:1643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  <v:textbox>
                      <w:txbxContent>
                        <w:p w14:paraId="52E6ED50" w14:textId="77777777" w:rsidR="00356D2D" w:rsidRDefault="00000000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66432" behindDoc="0" locked="0" layoutInCell="1" allowOverlap="1" wp14:anchorId="43C7B8BF" wp14:editId="33D016D6">
            <wp:simplePos x="0" y="0"/>
            <wp:positionH relativeFrom="column">
              <wp:posOffset>4468495</wp:posOffset>
            </wp:positionH>
            <wp:positionV relativeFrom="paragraph">
              <wp:posOffset>803275</wp:posOffset>
            </wp:positionV>
            <wp:extent cx="1353820" cy="1354455"/>
            <wp:effectExtent l="19050" t="19050" r="17780" b="17145"/>
            <wp:wrapNone/>
            <wp:docPr id="5" name="图片 5" descr="D:\桌面\桌面文件\登记照4\00125.jpg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桌面\桌面文件\登记照4\00125.jpg001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CB4085" wp14:editId="0476E8D7">
                <wp:simplePos x="0" y="0"/>
                <wp:positionH relativeFrom="column">
                  <wp:posOffset>-411480</wp:posOffset>
                </wp:positionH>
                <wp:positionV relativeFrom="paragraph">
                  <wp:posOffset>8564245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3483E891" w14:textId="775373ED" w:rsidR="00356D2D" w:rsidRDefault="0000000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计算机：计算机</w:t>
                            </w:r>
                            <w:r w:rsidR="00F345AE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三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F345AE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级证书，熟练操作windows平台上的各类应用软件，如Word、Excel、Power Point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、PS、PR</w:t>
                            </w:r>
                          </w:p>
                          <w:p w14:paraId="437DD5FD" w14:textId="77777777" w:rsidR="00356D2D" w:rsidRDefault="0000000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B4085" id="矩形 19" o:spid="_x0000_s1031" style="position:absolute;left:0;text-align:left;margin-left:-32.4pt;margin-top:674.35pt;width:506.75pt;height:61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" filled="f" stroked="f">
                <v:textbox style="mso-fit-shape-to-text:t">
                  <w:txbxContent>
                    <w:p w14:paraId="3483E891" w14:textId="775373ED" w:rsidR="00356D2D" w:rsidRDefault="00000000">
                      <w:pPr>
                        <w:pStyle w:val="a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计算机：计算机</w:t>
                      </w:r>
                      <w:r w:rsidR="00F345AE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三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F345AE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级证书，熟练操作windows平台上的各类应用软件，如Word、Excel、Power Point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、PS、PR</w:t>
                      </w:r>
                    </w:p>
                    <w:p w14:paraId="437DD5FD" w14:textId="77777777" w:rsidR="00356D2D" w:rsidRDefault="00000000">
                      <w:pPr>
                        <w:pStyle w:val="a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F2E42" wp14:editId="072E95FD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239B6BC" w14:textId="0CC331BC" w:rsidR="00356D2D" w:rsidRDefault="0035790E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小组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校园系统软件开发小组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23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.03-20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23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  <w:p w14:paraId="0B243BD1" w14:textId="4A4CC457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</w:t>
                            </w:r>
                            <w:r w:rsidR="0035790E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软件开发文档的编写</w:t>
                            </w:r>
                          </w:p>
                          <w:p w14:paraId="08177B86" w14:textId="074BF04C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</w:t>
                            </w:r>
                            <w:r w:rsidR="0035790E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主要功能的编写</w:t>
                            </w:r>
                          </w:p>
                          <w:p w14:paraId="07EA78CF" w14:textId="77777777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协助处理客户服务及简单客诉；</w:t>
                            </w:r>
                          </w:p>
                          <w:p w14:paraId="4929485C" w14:textId="6185831A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负责简单财务管理，资产管控；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F2E42" id="Rectangle 3" o:spid="_x0000_s1032" style="position:absolute;left:0;text-align:left;margin-left:-32.4pt;margin-top:540.45pt;width:506.75pt;height:9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" filled="f" stroked="f">
                <v:textbox style="mso-fit-shape-to-text:t">
                  <w:txbxContent>
                    <w:p w14:paraId="5239B6BC" w14:textId="0CC331BC" w:rsidR="00356D2D" w:rsidRDefault="0035790E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小组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助理  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校园系统软件开发小组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23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.03-20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23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6</w:t>
                      </w:r>
                    </w:p>
                    <w:p w14:paraId="0B243BD1" w14:textId="4A4CC457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</w:t>
                      </w:r>
                      <w:r w:rsidR="0035790E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软件开发文档的编写</w:t>
                      </w:r>
                    </w:p>
                    <w:p w14:paraId="08177B86" w14:textId="074BF04C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</w:t>
                      </w:r>
                      <w:r w:rsidR="0035790E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主要功能的编写</w:t>
                      </w:r>
                    </w:p>
                    <w:p w14:paraId="07EA78CF" w14:textId="77777777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协助处理客户服务及简单客诉；</w:t>
                      </w:r>
                    </w:p>
                    <w:p w14:paraId="4929485C" w14:textId="6185831A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负责简单财务管理，资产管控；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3CAFA1" wp14:editId="302A671D">
                <wp:simplePos x="0" y="0"/>
                <wp:positionH relativeFrom="column">
                  <wp:posOffset>-687705</wp:posOffset>
                </wp:positionH>
                <wp:positionV relativeFrom="paragraph">
                  <wp:posOffset>4822825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B3D9" w14:textId="77777777" w:rsidR="00356D2D" w:rsidRDefault="00000000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3CAFA1" id="组合 12" o:spid="_x0000_s1033" style="position:absolute;left:0;text-align:left;margin-left:-54.15pt;margin-top:379.75pt;width:517.45pt;height:23.2pt;z-index:251662336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">
                <v:line id="直接连接符 4" o:spid="_x0000_s1034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" strokecolor="#d8d8d8 [2732]" strokeweight="1.5pt">
                  <v:stroke joinstyle="miter"/>
                </v:line>
                <v:group id="组合 6" o:spid="_x0000_s1035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矩形 17" o:spid="_x0000_s1036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" fillcolor="#607a9d" strokecolor="#f5f6fb" strokeweight="3pt"/>
                  <v:rect id="矩形 27" o:spid="_x0000_s1037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<v:textbox>
                      <w:txbxContent>
                        <w:p w14:paraId="095FB3D9" w14:textId="77777777" w:rsidR="00356D2D" w:rsidRDefault="00000000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工作经验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2A324" wp14:editId="76F99396">
                <wp:simplePos x="0" y="0"/>
                <wp:positionH relativeFrom="column">
                  <wp:posOffset>-411480</wp:posOffset>
                </wp:positionH>
                <wp:positionV relativeFrom="paragraph">
                  <wp:posOffset>5196205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3EE764FA" w14:textId="63706034" w:rsidR="00356D2D" w:rsidRDefault="0000224A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产品管理员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夕电子</w:t>
                            </w:r>
                            <w:proofErr w:type="gramEnd"/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有限公司                                 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23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.03-至今</w:t>
                            </w:r>
                          </w:p>
                          <w:p w14:paraId="4E19AE8D" w14:textId="3E6DB635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拥负责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本部的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产品管理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和日常事务，协助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小组长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      </w:r>
                          </w:p>
                          <w:p w14:paraId="4A4A27FF" w14:textId="66882D7C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编制公司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管理制度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9ED3423" w14:textId="77777777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 w14:paraId="3BF5D5AB" w14:textId="6628378B" w:rsidR="00356D2D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督导公司各项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小组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制度的执行，以及各项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小组产品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工作的进展情况，并采取必要的措施。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A324" id="_x0000_s1038" style="position:absolute;left:0;text-align:left;margin-left:-32.4pt;margin-top:409.15pt;width:506.75pt;height:1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" filled="f" stroked="f">
                <v:textbox style="mso-fit-shape-to-text:t">
                  <w:txbxContent>
                    <w:p w14:paraId="3EE764FA" w14:textId="63706034" w:rsidR="00356D2D" w:rsidRDefault="0000224A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产品管理员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硧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夕电子</w:t>
                      </w:r>
                      <w:proofErr w:type="gramEnd"/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有限公司                                 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23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.03-至今</w:t>
                      </w:r>
                    </w:p>
                    <w:p w14:paraId="4E19AE8D" w14:textId="3E6DB635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拥负责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本部的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产品管理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和日常事务，协助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小组长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</w:r>
                    </w:p>
                    <w:p w14:paraId="4A4A27FF" w14:textId="66882D7C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编制公司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产品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管理制度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19ED3423" w14:textId="77777777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负责招聘工作，制定公司的人力资源发展计划，确保人才梯队发展和人才储备及培养。</w:t>
                      </w:r>
                    </w:p>
                    <w:p w14:paraId="3BF5D5AB" w14:textId="6628378B" w:rsidR="00356D2D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督导公司各项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小组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产品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制度的执行，以及各项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小组产品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工作的进展情况，并采取必要的措施。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F9FD6D4" wp14:editId="12016E3E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9E011D" w14:textId="77777777" w:rsidR="00356D2D" w:rsidRDefault="00000000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9FD6D4" id="组合 11" o:spid="_x0000_s1039" style="position:absolute;left:0;text-align:left;margin-left:-54.15pt;margin-top:267.05pt;width:517.45pt;height:23.2pt;z-index:251653120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">
                <v:line id="直接连接符 4" o:spid="_x0000_s1040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" strokecolor="#d8d8d8 [2732]" strokeweight="1.5pt">
                  <v:stroke joinstyle="miter"/>
                </v:line>
                <v:group id="组合 6" o:spid="_x0000_s1041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矩形 17" o:spid="_x0000_s1042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" fillcolor="#607a9d" strokecolor="#f5f6fb" strokeweight="3pt"/>
                  <v:rect id="矩形 27" o:spid="_x0000_s1043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textbox>
                      <w:txbxContent>
                        <w:p w14:paraId="289E011D" w14:textId="77777777" w:rsidR="00356D2D" w:rsidRDefault="00000000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EEF13A" wp14:editId="78A91A74">
                <wp:simplePos x="0" y="0"/>
                <wp:positionH relativeFrom="column">
                  <wp:posOffset>-411480</wp:posOffset>
                </wp:positionH>
                <wp:positionV relativeFrom="paragraph">
                  <wp:posOffset>3724910</wp:posOffset>
                </wp:positionV>
                <wp:extent cx="6435725" cy="10033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4570001E" w14:textId="1B1DA056" w:rsidR="00356D2D" w:rsidRDefault="0000224A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计算机程序设计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衡阳技师</w:t>
                            </w:r>
                            <w:r w:rsidR="00BF69BF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学院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 w:rsidR="009B378B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F69BF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25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.07</w:t>
                            </w:r>
                            <w:r w:rsidR="00000000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C16805" w14:textId="105651C4" w:rsidR="00356D2D" w:rsidRDefault="0000000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HTML超文本标记语言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CSS样式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JS动态网页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PHP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网络安全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软件工程、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MySQL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Office办公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Linux虚拟机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Vue</w:t>
                            </w:r>
                            <w:r w:rsidR="00E932AD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PS</w:t>
                            </w:r>
                            <w:r w:rsidR="00E932AD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PR</w:t>
                            </w:r>
                            <w:r w:rsidR="00E932AD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剪辑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F13A" id="矩形 18" o:spid="_x0000_s1044" style="position:absolute;left:0;text-align:left;margin-left:-32.4pt;margin-top:293.3pt;width:506.75pt;height:7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" filled="f" stroked="f">
                <v:textbox>
                  <w:txbxContent>
                    <w:p w14:paraId="4570001E" w14:textId="1B1DA056" w:rsidR="00356D2D" w:rsidRDefault="0000224A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计算机程序设计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衡阳技师</w:t>
                      </w:r>
                      <w:r w:rsidR="00BF69BF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学院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</w:t>
                      </w:r>
                      <w:r w:rsidR="009B378B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BF69BF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.09-20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25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.07</w:t>
                      </w:r>
                      <w:r w:rsidR="00000000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C16805" w14:textId="105651C4" w:rsidR="00356D2D" w:rsidRDefault="00000000">
                      <w:pPr>
                        <w:pStyle w:val="a9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主修课程：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HTML超文本标记语言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CSS样式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JS动态网页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PHP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Python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网络安全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软件工程、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MySQL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Office办公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Linux虚拟机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Vue</w:t>
                      </w:r>
                      <w:r w:rsidR="00E932AD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PS</w:t>
                      </w:r>
                      <w:r w:rsidR="00E932AD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设计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PR</w:t>
                      </w:r>
                      <w:r w:rsidR="00E932AD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剪辑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等等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68D2EC" wp14:editId="72706818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46241E" w14:textId="77777777" w:rsidR="00356D2D" w:rsidRDefault="00000000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68D2EC" id="组合 40" o:spid="_x0000_s1045" style="position:absolute;left:0;text-align:left;margin-left:-54.15pt;margin-top:171.7pt;width:517.45pt;height:23.2pt;z-index:251665408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">
                <v:line id="直接连接符 4" o:spid="_x0000_s1046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" strokecolor="#d8d8d8 [2732]" strokeweight="1.5pt">
                  <v:stroke joinstyle="miter"/>
                </v:line>
                <v:group id="组合 6" o:spid="_x0000_s1047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oundrect id="矩形 17" o:spid="_x0000_s1048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" fillcolor="#607a9d" strokecolor="#f5f6fb" strokeweight="3pt"/>
                  <v:rect id="矩形 27" o:spid="_x0000_s1049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  <v:textbox>
                      <w:txbxContent>
                        <w:p w14:paraId="0646241E" w14:textId="77777777" w:rsidR="00356D2D" w:rsidRDefault="00000000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6620B" wp14:editId="55FC2D9D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FBA3F0F" w14:textId="77777777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6620B" id="矩形 21" o:spid="_x0000_s1050" style="position:absolute;left:0;text-align:left;margin-left:-32.4pt;margin-top:196.9pt;width:493.75pt;height:6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" filled="f" stroked="f">
                <v:textbox style="mso-fit-shape-to-text:t">
                  <w:txbxContent>
                    <w:p w14:paraId="0FBA3F0F" w14:textId="77777777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ED646" wp14:editId="251F0709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2CA10F4" w14:textId="6D316D45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手机：  1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7339569853</w:t>
                            </w:r>
                          </w:p>
                          <w:p w14:paraId="1CF91A1D" w14:textId="3D136773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邮箱：  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2932897557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  <w:p w14:paraId="1B6B8A3B" w14:textId="25F3C656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微信：  </w:t>
                            </w:r>
                            <w:r w:rsidR="009D5F27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Z-xin1218</w:t>
                            </w:r>
                          </w:p>
                          <w:p w14:paraId="07A2ACB0" w14:textId="1F139A10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地址：  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河南省漯河市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D646" id="_x0000_s1051" style="position:absolute;left:0;text-align:left;margin-left:165.85pt;margin-top:67.75pt;width:179.4pt;height:9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" filled="f" stroked="f">
                <v:textbox>
                  <w:txbxContent>
                    <w:p w14:paraId="02CA10F4" w14:textId="6D316D45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手机：  1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7339569853</w:t>
                      </w:r>
                    </w:p>
                    <w:p w14:paraId="1CF91A1D" w14:textId="3D136773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邮箱：  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2932897557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@qq.com</w:t>
                      </w:r>
                    </w:p>
                    <w:p w14:paraId="1B6B8A3B" w14:textId="25F3C656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微信：  </w:t>
                      </w:r>
                      <w:r w:rsidR="009D5F27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Z-xin1218</w:t>
                      </w:r>
                    </w:p>
                    <w:p w14:paraId="07A2ACB0" w14:textId="1F139A10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地址：  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河南省漯河市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5DA250" wp14:editId="4D2899D3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23A1725" w14:textId="77777777" w:rsidR="00356D2D" w:rsidRDefault="00000000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5DA250" id="组合 57" o:spid="_x0000_s1052" style="position:absolute;left:0;text-align:left;margin-left:-54.15pt;margin-top:38.05pt;width:517.45pt;height:23.2pt;z-index:251657216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">
                <v:line id="直接连接符 4" o:spid="_x0000_s1053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" strokecolor="#d8d8d8 [2732]" strokeweight="1.5pt">
                  <v:stroke joinstyle="miter"/>
                </v:line>
                <v:group id="组合 6" o:spid="_x0000_s1054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矩形 17" o:spid="_x0000_s1055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" fillcolor="#607a9d" strokecolor="#f5f6fb" strokeweight="3pt"/>
                  <v:rect id="矩形 27" o:spid="_x0000_s1056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>
                    <v:textbox>
                      <w:txbxContent>
                        <w:p w14:paraId="323A1725" w14:textId="77777777" w:rsidR="00356D2D" w:rsidRDefault="00000000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A2076D" wp14:editId="480396EC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2572B1D1" w14:textId="27DC55F6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姓    名：  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张隆鑫</w:t>
                            </w:r>
                          </w:p>
                          <w:p w14:paraId="3C1C5BFE" w14:textId="65EAE350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年    龄：  </w:t>
                            </w:r>
                            <w:r w:rsidR="000022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2701FA8A" w14:textId="40C169F3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学    历：  </w:t>
                            </w:r>
                            <w:r w:rsidR="006A0A0F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高技技工</w:t>
                            </w:r>
                          </w:p>
                          <w:p w14:paraId="11F53CC1" w14:textId="67960ABB" w:rsidR="00356D2D" w:rsidRDefault="00000000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求职意向：  </w:t>
                            </w:r>
                            <w:r w:rsidR="00514F9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程序测试工程师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2076D" id="_x0000_s1057" style="position:absolute;left:0;text-align:left;margin-left:-32.4pt;margin-top:67.75pt;width:176.75pt;height:99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" filled="f" stroked="f">
                <v:textbox>
                  <w:txbxContent>
                    <w:p w14:paraId="2572B1D1" w14:textId="27DC55F6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姓    名：  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张隆鑫</w:t>
                      </w:r>
                    </w:p>
                    <w:p w14:paraId="3C1C5BFE" w14:textId="65EAE350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年    龄：  </w:t>
                      </w:r>
                      <w:r w:rsidR="000022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18</w:t>
                      </w:r>
                    </w:p>
                    <w:p w14:paraId="2701FA8A" w14:textId="40C169F3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学    历：  </w:t>
                      </w:r>
                      <w:r w:rsidR="006A0A0F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高技技工</w:t>
                      </w:r>
                    </w:p>
                    <w:p w14:paraId="11F53CC1" w14:textId="67960ABB" w:rsidR="00356D2D" w:rsidRDefault="00000000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求职意向：  </w:t>
                      </w:r>
                      <w:r w:rsidR="00514F9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程序测试工程师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C1A9A9" wp14:editId="2F1B6EDB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166B506" w14:textId="77777777" w:rsidR="00356D2D" w:rsidRDefault="00000000">
                              <w:pPr>
                                <w:pStyle w:val="a9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DD812" w14:textId="77777777" w:rsidR="00356D2D" w:rsidRDefault="00000000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Kozuka Gothic Pr6N B" w:eastAsia="Kozuka Gothic Pr6N B" w:hAnsi="Kozuka Gothic Pr6N B" w:cs="Kozuka Gothic Pr6N B"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36552" w14:textId="77777777" w:rsidR="00356D2D" w:rsidRDefault="00000000">
                                <w:pP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C1A9A9" id="组合 14" o:spid="_x0000_s1058" style="position:absolute;left:0;text-align:left;margin-left:-47.1pt;margin-top:-39.95pt;width:260.4pt;height:44.95pt;z-index:251659264" coordorigin="5376,886" coordsize="5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">
                <v:rect id="矩形 4" o:spid="_x0000_s1059" style="position:absolute;left:5376;top:1005;width:289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v:textbox>
                    <w:txbxContent>
                      <w:p w14:paraId="1166B506" w14:textId="77777777" w:rsidR="00356D2D" w:rsidRDefault="00000000">
                        <w:pPr>
                          <w:pStyle w:val="a9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组合 13" o:spid="_x0000_s1060" style="position:absolute;left:8092;top:886;width:2492;height:808" coordorigin="10592,886" coordsize="249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6" o:spid="_x0000_s1061" type="#_x0000_t202" style="position:absolute;left:10592;top:886;width:249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7B6DD812" w14:textId="77777777" w:rsidR="00356D2D" w:rsidRDefault="00000000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Kozuka Gothic Pr6N B" w:eastAsia="Kozuka Gothic Pr6N B" w:hAnsi="Kozuka Gothic Pr6N B" w:cs="Kozuka Gothic Pr6N B" w:hint="eastAsia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文本框 10" o:spid="_x0000_s1062" type="#_x0000_t202" style="position:absolute;left:10596;top:1316;width:180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EA36552" w14:textId="77777777" w:rsidR="00356D2D" w:rsidRDefault="00000000">
                          <w:pP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5"/>
                              <w:szCs w:val="16"/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1ED1D" wp14:editId="737253D7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00D4" id="直接连接符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-29.75pt" to="88.3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" strokecolor="#d8d8d8 [2732]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0744F0" wp14:editId="25EC58F8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3EA89FB" id="圆角矩形 3" o:spid="_x0000_s1026" style="position:absolute;left:0;text-align:left;margin-left:-178.25pt;margin-top:-50.55pt;width:445.45pt;height:66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" fillcolor="#607a9d" stroked="f" strokeweight="1pt">
                <v:stroke joinstyle="miter"/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71DFB41" wp14:editId="543CF2A9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CE87" id="直接连接符 33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5.05pt" to="-39.8pt,7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" strokecolor="#d8d8d8 [2732]" strokeweight="1.5pt">
                <v:stroke joinstyle="miter"/>
              </v:line>
            </w:pict>
          </mc:Fallback>
        </mc:AlternateContent>
      </w:r>
      <w:r w:rsidR="00000000">
        <w:rPr>
          <w:rFonts w:hint="eastAsia"/>
        </w:rPr>
        <w:t xml:space="preserve">  </w:t>
      </w:r>
    </w:p>
    <w:sectPr w:rsidR="00356D2D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ozuka Gothic Pr6N B">
    <w:altName w:val="Yu Gothic"/>
    <w:charset w:val="80"/>
    <w:family w:val="auto"/>
    <w:pitch w:val="default"/>
    <w:sig w:usb0="000002D7" w:usb1="2AC71C11" w:usb2="00000012" w:usb3="00000000" w:csb0="2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A5554"/>
    <w:multiLevelType w:val="singleLevel"/>
    <w:tmpl w:val="595A55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5A56A1"/>
    <w:multiLevelType w:val="singleLevel"/>
    <w:tmpl w:val="595A56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5A5B80"/>
    <w:multiLevelType w:val="singleLevel"/>
    <w:tmpl w:val="595A5B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91466702">
    <w:abstractNumId w:val="2"/>
  </w:num>
  <w:num w:numId="2" w16cid:durableId="1864245503">
    <w:abstractNumId w:val="1"/>
  </w:num>
  <w:num w:numId="3" w16cid:durableId="92549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6C21AA"/>
    <w:rsid w:val="0000224A"/>
    <w:rsid w:val="000A610C"/>
    <w:rsid w:val="000C233C"/>
    <w:rsid w:val="001E3984"/>
    <w:rsid w:val="00240CCE"/>
    <w:rsid w:val="00356D2D"/>
    <w:rsid w:val="0035790E"/>
    <w:rsid w:val="003A550E"/>
    <w:rsid w:val="00514F98"/>
    <w:rsid w:val="006A0A0F"/>
    <w:rsid w:val="00931EE2"/>
    <w:rsid w:val="009B378B"/>
    <w:rsid w:val="009D5F27"/>
    <w:rsid w:val="00A45395"/>
    <w:rsid w:val="00BF69BF"/>
    <w:rsid w:val="00C25F89"/>
    <w:rsid w:val="00DD38F3"/>
    <w:rsid w:val="00E932AD"/>
    <w:rsid w:val="00F345AE"/>
    <w:rsid w:val="00FB52AF"/>
    <w:rsid w:val="03B701BF"/>
    <w:rsid w:val="03DD1F96"/>
    <w:rsid w:val="040C152C"/>
    <w:rsid w:val="08C06DC6"/>
    <w:rsid w:val="0E4675B8"/>
    <w:rsid w:val="0E6A52AF"/>
    <w:rsid w:val="137B4336"/>
    <w:rsid w:val="15314CCD"/>
    <w:rsid w:val="156E2939"/>
    <w:rsid w:val="1622425A"/>
    <w:rsid w:val="1A9D4D06"/>
    <w:rsid w:val="1DCE2A7B"/>
    <w:rsid w:val="23270C6D"/>
    <w:rsid w:val="25603F39"/>
    <w:rsid w:val="2749705A"/>
    <w:rsid w:val="2DEC7260"/>
    <w:rsid w:val="3FF15949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D7C85A"/>
  <w15:docId w15:val="{E12FFDB5-E80E-4A7D-9983-A9A7E73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TotalTime>53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min ad</cp:lastModifiedBy>
  <cp:revision>11</cp:revision>
  <dcterms:created xsi:type="dcterms:W3CDTF">2024-06-03T07:32:00Z</dcterms:created>
  <dcterms:modified xsi:type="dcterms:W3CDTF">2024-06-03T08:23:00Z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